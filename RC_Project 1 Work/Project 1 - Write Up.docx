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CB9C" w14:textId="2D350D49" w:rsidR="002F1D12" w:rsidRDefault="000F69E5">
      <w:pPr>
        <w:pStyle w:val="Title"/>
      </w:pPr>
      <w:r>
        <w:rPr>
          <w:noProof/>
          <w:sz w:val="28"/>
          <w:szCs w:val="28"/>
        </w:rPr>
        <w:drawing>
          <wp:anchor distT="0" distB="0" distL="114300" distR="114300" simplePos="0" relativeHeight="251658240" behindDoc="1" locked="0" layoutInCell="1" allowOverlap="1" wp14:anchorId="5AD403ED" wp14:editId="5023E5D3">
            <wp:simplePos x="0" y="0"/>
            <wp:positionH relativeFrom="page">
              <wp:posOffset>6181725</wp:posOffset>
            </wp:positionH>
            <wp:positionV relativeFrom="paragraph">
              <wp:posOffset>83</wp:posOffset>
            </wp:positionV>
            <wp:extent cx="1305702" cy="762000"/>
            <wp:effectExtent l="0" t="0" r="8890" b="0"/>
            <wp:wrapTight wrapText="bothSides">
              <wp:wrapPolygon edited="0">
                <wp:start x="7879" y="0"/>
                <wp:lineTo x="0" y="8640"/>
                <wp:lineTo x="0" y="19980"/>
                <wp:lineTo x="2521" y="21060"/>
                <wp:lineTo x="17019" y="21060"/>
                <wp:lineTo x="21432" y="18900"/>
                <wp:lineTo x="21432" y="15120"/>
                <wp:lineTo x="15759" y="7560"/>
                <wp:lineTo x="12922" y="1620"/>
                <wp:lineTo x="11661" y="0"/>
                <wp:lineTo x="78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5702" cy="762000"/>
                    </a:xfrm>
                    <a:prstGeom prst="rect">
                      <a:avLst/>
                    </a:prstGeom>
                    <a:noFill/>
                  </pic:spPr>
                </pic:pic>
              </a:graphicData>
            </a:graphic>
            <wp14:sizeRelH relativeFrom="margin">
              <wp14:pctWidth>0</wp14:pctWidth>
            </wp14:sizeRelH>
            <wp14:sizeRelV relativeFrom="margin">
              <wp14:pctHeight>0</wp14:pctHeight>
            </wp14:sizeRelV>
          </wp:anchor>
        </w:drawing>
      </w:r>
      <w:r w:rsidR="0000319A" w:rsidRPr="0000319A">
        <w:rPr>
          <w:sz w:val="40"/>
          <w:szCs w:val="40"/>
        </w:rPr>
        <w:t>Discover St. Louis</w:t>
      </w:r>
      <w:r w:rsidR="0000319A">
        <w:t xml:space="preserve"> </w:t>
      </w:r>
      <w:r w:rsidR="0000319A" w:rsidRPr="0000319A">
        <w:rPr>
          <w:sz w:val="28"/>
          <w:szCs w:val="28"/>
        </w:rPr>
        <w:t>(Education)</w:t>
      </w:r>
      <w:r w:rsidR="00ED5446">
        <w:br/>
        <w:t xml:space="preserve">Project </w:t>
      </w:r>
      <w:r w:rsidR="0000319A">
        <w:t xml:space="preserve">1 - </w:t>
      </w:r>
      <w:r w:rsidR="0000319A" w:rsidRPr="0000319A">
        <w:rPr>
          <w:sz w:val="28"/>
          <w:szCs w:val="28"/>
        </w:rPr>
        <w:t>Rori Cooper</w:t>
      </w:r>
    </w:p>
    <w:sdt>
      <w:sdtPr>
        <w:id w:val="216403978"/>
        <w:placeholder>
          <w:docPart w:val="7044E286E50D4AEFB1236C07597AB462"/>
        </w:placeholder>
        <w:date w:fullDate="2018-08-20T00:00:00Z">
          <w:dateFormat w:val="MMMM d, yyyy"/>
          <w:lid w:val="en-US"/>
          <w:storeMappedDataAs w:val="dateTime"/>
          <w:calendar w:val="gregorian"/>
        </w:date>
      </w:sdtPr>
      <w:sdtEndPr/>
      <w:sdtContent>
        <w:p w14:paraId="0C6010D1" w14:textId="77777777" w:rsidR="002F1D12" w:rsidRDefault="0000319A">
          <w:pPr>
            <w:pStyle w:val="Subtitle"/>
          </w:pPr>
          <w:r>
            <w:t>August 20, 2018</w:t>
          </w:r>
        </w:p>
      </w:sdtContent>
    </w:sdt>
    <w:p w14:paraId="5C71E00A" w14:textId="77777777" w:rsidR="002F1D12" w:rsidRDefault="00ED5446">
      <w:pPr>
        <w:pStyle w:val="Heading1"/>
      </w:pPr>
      <w:r>
        <w:t>Overview</w:t>
      </w:r>
    </w:p>
    <w:p w14:paraId="17ACCFBA" w14:textId="77777777" w:rsidR="002F1D12" w:rsidRDefault="00ED5446">
      <w:pPr>
        <w:pStyle w:val="Heading2"/>
      </w:pPr>
      <w:r>
        <w:t>Project Background and Description</w:t>
      </w:r>
    </w:p>
    <w:sdt>
      <w:sdtPr>
        <w:id w:val="-2113425653"/>
        <w:placeholder>
          <w:docPart w:val="C62BD470B2324F3197BB3A90D1046008"/>
        </w:placeholder>
        <w15:appearance w15:val="hidden"/>
      </w:sdtPr>
      <w:sdtEndPr/>
      <w:sdtContent>
        <w:p w14:paraId="3B5C4CAA" w14:textId="457BBB65" w:rsidR="0000319A" w:rsidRDefault="0000319A">
          <w:r w:rsidRPr="000F69E5">
            <w:rPr>
              <w:b/>
            </w:rPr>
            <w:t>Group Members</w:t>
          </w:r>
          <w:r>
            <w:t xml:space="preserve"> – Rori Cooper, </w:t>
          </w:r>
          <w:r w:rsidRPr="0000319A">
            <w:t xml:space="preserve">Rebecca Kalhorn, </w:t>
          </w:r>
          <w:r>
            <w:t xml:space="preserve">and </w:t>
          </w:r>
          <w:r w:rsidRPr="0000319A">
            <w:t>Raj Sikka</w:t>
          </w:r>
        </w:p>
        <w:p w14:paraId="36D0E011" w14:textId="3BE7C8E1" w:rsidR="0000319A" w:rsidRDefault="0000319A">
          <w:r w:rsidRPr="000F69E5">
            <w:rPr>
              <w:b/>
            </w:rPr>
            <w:t>Background</w:t>
          </w:r>
          <w:r>
            <w:t xml:space="preserve"> – Our group initially thought about probing into ATM and banking data; however, after having difficulties finding public banking data we decided to try a different approach. It turns out Rebecca and Rori both reside in St. Louis City</w:t>
          </w:r>
          <w:r w:rsidR="0046237A">
            <w:t xml:space="preserve"> (Raj lives in St. Charles)</w:t>
          </w:r>
          <w:r>
            <w:t xml:space="preserve"> and </w:t>
          </w:r>
          <w:r w:rsidR="0046237A">
            <w:t xml:space="preserve">the group </w:t>
          </w:r>
          <w:r w:rsidR="00ED5D0E">
            <w:t>collectively came up with the</w:t>
          </w:r>
          <w:r>
            <w:t xml:space="preserve"> idea to go on a hunt for public data </w:t>
          </w:r>
          <w:r w:rsidR="00ED5D0E">
            <w:t>to</w:t>
          </w:r>
          <w:r>
            <w:t xml:space="preserve"> explore </w:t>
          </w:r>
          <w:r w:rsidR="00ED5D0E">
            <w:t xml:space="preserve">what is unique about </w:t>
          </w:r>
          <w:r>
            <w:t>St. Louis neighborhoods. We eventually found out that identifying datasets was trickier than we thought, but that’s what made our project adventurous and fun. The sole purpose was a fact-finding mission using descriptive stati</w:t>
          </w:r>
          <w:r w:rsidR="000F69E5">
            <w:t xml:space="preserve">cs. </w:t>
          </w:r>
        </w:p>
        <w:p w14:paraId="5D8A200C" w14:textId="5CCF7E43" w:rsidR="00ED5D0E" w:rsidRDefault="00ED5D0E">
          <w:r w:rsidRPr="00825306">
            <w:rPr>
              <w:b/>
            </w:rPr>
            <w:t>Goals</w:t>
          </w:r>
          <w:r>
            <w:t xml:space="preserve"> - </w:t>
          </w:r>
          <w:r w:rsidRPr="00825306">
            <w:t>Our project is to describe each zip code in Saint Louis and provide an overview of their economies and demographics. We will compile and analyze multiple data sources and let the data show what is unique about each zip code.</w:t>
          </w:r>
        </w:p>
        <w:p w14:paraId="7A21A9F3" w14:textId="26497BB6" w:rsidR="00825306" w:rsidRDefault="00825306">
          <w:r w:rsidRPr="00825306">
            <w:rPr>
              <w:b/>
            </w:rPr>
            <w:t>Questions</w:t>
          </w:r>
          <w:r>
            <w:t xml:space="preserve"> – </w:t>
          </w:r>
        </w:p>
        <w:p w14:paraId="7C649DC9" w14:textId="77777777" w:rsidR="00825306" w:rsidRPr="00825306" w:rsidRDefault="00825306" w:rsidP="00825306">
          <w:pPr>
            <w:ind w:firstLine="720"/>
          </w:pPr>
          <w:r w:rsidRPr="00825306">
            <w:t xml:space="preserve">•What is unique about each zip code located within the Saint Louis city limits? </w:t>
          </w:r>
        </w:p>
        <w:p w14:paraId="72E38B40" w14:textId="3125C8AF" w:rsidR="00825306" w:rsidRPr="00825306" w:rsidRDefault="00825306" w:rsidP="00825306">
          <w:pPr>
            <w:ind w:firstLine="720"/>
          </w:pPr>
          <w:r w:rsidRPr="00825306">
            <w:t xml:space="preserve">•How do the zip codes (neighborhoods) compare by a number of demographic variables using descriptive statistics? </w:t>
          </w:r>
        </w:p>
        <w:p w14:paraId="1190B1AD" w14:textId="0C504A78" w:rsidR="00825306" w:rsidRPr="00825306" w:rsidRDefault="00825306" w:rsidP="00825306">
          <w:pPr>
            <w:ind w:firstLine="720"/>
          </w:pPr>
          <w:r w:rsidRPr="00825306">
            <w:t>•If you were moving to Saint Louis and were new to the area, which is the most attractive zip code to live and why?</w:t>
          </w:r>
        </w:p>
        <w:p w14:paraId="685A253C" w14:textId="2FE64D23" w:rsidR="002F1D12" w:rsidRDefault="0000319A">
          <w:r w:rsidRPr="000F69E5">
            <w:rPr>
              <w:b/>
            </w:rPr>
            <w:t>Description</w:t>
          </w:r>
          <w:r>
            <w:t xml:space="preserve"> - </w:t>
          </w:r>
          <w:r w:rsidRPr="0000319A">
            <w:t>Us</w:t>
          </w:r>
          <w:r w:rsidR="00825306">
            <w:t>e</w:t>
          </w:r>
          <w:r w:rsidRPr="0000319A">
            <w:t xml:space="preserve"> public data to show the distinctive neighborhood characteristics of St. Louis City.</w:t>
          </w:r>
        </w:p>
      </w:sdtContent>
    </w:sdt>
    <w:p w14:paraId="655362EF" w14:textId="77777777" w:rsidR="002F1D12" w:rsidRDefault="00ED5446">
      <w:pPr>
        <w:pStyle w:val="Heading2"/>
      </w:pPr>
      <w:r>
        <w:t>Project Scope</w:t>
      </w:r>
    </w:p>
    <w:p w14:paraId="1FF37B5E" w14:textId="1BA24CBB" w:rsidR="002F1D12" w:rsidRDefault="000F69E5">
      <w:r>
        <w:t>We delegated data-gathering duties amongst each teammate respectively:</w:t>
      </w:r>
    </w:p>
    <w:p w14:paraId="3C6652F0" w14:textId="54FB8C1A" w:rsidR="000F69E5" w:rsidRDefault="000F69E5">
      <w:r>
        <w:t>Rori – Education</w:t>
      </w:r>
    </w:p>
    <w:p w14:paraId="47F5CF10" w14:textId="5AB1A8E3" w:rsidR="000F69E5" w:rsidRDefault="000F69E5">
      <w:r>
        <w:t xml:space="preserve">Rebecca – </w:t>
      </w:r>
      <w:r w:rsidR="00455EE2">
        <w:t>Crime and Income</w:t>
      </w:r>
    </w:p>
    <w:p w14:paraId="1A43D190" w14:textId="62A8A9A9" w:rsidR="006056E4" w:rsidRDefault="000F69E5">
      <w:r>
        <w:t>Raj – Business</w:t>
      </w:r>
    </w:p>
    <w:p w14:paraId="5AD083F0" w14:textId="77777777" w:rsidR="002F1D12" w:rsidRDefault="00ED5446">
      <w:pPr>
        <w:pStyle w:val="Heading2"/>
      </w:pPr>
      <w:r>
        <w:lastRenderedPageBreak/>
        <w:t>High-Level Requirements</w:t>
      </w:r>
    </w:p>
    <w:tbl>
      <w:tblPr>
        <w:tblStyle w:val="TipTable"/>
        <w:tblW w:w="5000" w:type="pct"/>
        <w:tblLook w:val="04A0" w:firstRow="1" w:lastRow="0" w:firstColumn="1" w:lastColumn="0" w:noHBand="0" w:noVBand="1"/>
      </w:tblPr>
      <w:tblGrid>
        <w:gridCol w:w="665"/>
        <w:gridCol w:w="10135"/>
      </w:tblGrid>
      <w:tr w:rsidR="002F1D12" w14:paraId="585FE557" w14:textId="77777777">
        <w:tc>
          <w:tcPr>
            <w:cnfStyle w:val="001000000000" w:firstRow="0" w:lastRow="0" w:firstColumn="1" w:lastColumn="0" w:oddVBand="0" w:evenVBand="0" w:oddHBand="0" w:evenHBand="0" w:firstRowFirstColumn="0" w:firstRowLastColumn="0" w:lastRowFirstColumn="0" w:lastRowLastColumn="0"/>
            <w:tcW w:w="308" w:type="pct"/>
          </w:tcPr>
          <w:p w14:paraId="0C627046" w14:textId="77777777" w:rsidR="002F1D12" w:rsidRDefault="002F1D12"/>
        </w:tc>
        <w:tc>
          <w:tcPr>
            <w:tcW w:w="4692" w:type="pct"/>
          </w:tcPr>
          <w:p w14:paraId="3779D7FD" w14:textId="64113FB9" w:rsidR="002F1D12" w:rsidRDefault="0030085C">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68AE1" wp14:editId="2507A559">
                  <wp:extent cx="5943600" cy="269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823" cy="2723154"/>
                          </a:xfrm>
                          <a:prstGeom prst="rect">
                            <a:avLst/>
                          </a:prstGeom>
                        </pic:spPr>
                      </pic:pic>
                    </a:graphicData>
                  </a:graphic>
                </wp:inline>
              </w:drawing>
            </w:r>
          </w:p>
        </w:tc>
      </w:tr>
    </w:tbl>
    <w:p w14:paraId="71EE320A" w14:textId="3A96FE30" w:rsidR="002F1D12" w:rsidRDefault="002F1D12">
      <w:pPr>
        <w:pStyle w:val="NoSpacing"/>
      </w:pPr>
    </w:p>
    <w:p w14:paraId="3E5A26CA" w14:textId="5BDE9F35" w:rsidR="002F1D12" w:rsidRDefault="00F41CDA">
      <w:pPr>
        <w:pStyle w:val="Heading2"/>
      </w:pPr>
      <w:r>
        <w:t xml:space="preserve">Education </w:t>
      </w:r>
      <w:r w:rsidR="0030085C">
        <w:t>Data</w:t>
      </w:r>
      <w:r>
        <w:t xml:space="preserve"> Sources</w:t>
      </w:r>
    </w:p>
    <w:tbl>
      <w:tblPr>
        <w:tblStyle w:val="TipTable"/>
        <w:tblW w:w="5000" w:type="pct"/>
        <w:tblLayout w:type="fixed"/>
        <w:tblLook w:val="04A0" w:firstRow="1" w:lastRow="0" w:firstColumn="1" w:lastColumn="0" w:noHBand="0" w:noVBand="1"/>
      </w:tblPr>
      <w:tblGrid>
        <w:gridCol w:w="10696"/>
        <w:gridCol w:w="104"/>
      </w:tblGrid>
      <w:tr w:rsidR="002F1D12" w14:paraId="7213226A" w14:textId="77777777" w:rsidTr="00F41CDA">
        <w:tc>
          <w:tcPr>
            <w:cnfStyle w:val="001000000000" w:firstRow="0" w:lastRow="0" w:firstColumn="1" w:lastColumn="0" w:oddVBand="0" w:evenVBand="0" w:oddHBand="0" w:evenHBand="0" w:firstRowFirstColumn="0" w:firstRowLastColumn="0" w:lastRowFirstColumn="0" w:lastRowLastColumn="0"/>
            <w:tcW w:w="4952" w:type="pct"/>
          </w:tcPr>
          <w:p w14:paraId="3D69A361" w14:textId="77777777" w:rsidR="004341C2" w:rsidRDefault="00F41CDA" w:rsidP="00F41CDA">
            <w:pPr>
              <w:jc w:val="left"/>
            </w:pPr>
            <w:r>
              <w:t>There is an abundance of public school data available at the state level; however, we were unable to find an API source</w:t>
            </w:r>
            <w:r w:rsidR="004341C2">
              <w:t xml:space="preserve"> and if they do exist they are not easily found on Google</w:t>
            </w:r>
            <w:r>
              <w:t xml:space="preserve">. On the flip-side, private school data is harder to find because they are not bound by the same restrictions as public schools. </w:t>
            </w:r>
          </w:p>
          <w:p w14:paraId="5907EB66" w14:textId="77777777" w:rsidR="004341C2" w:rsidRDefault="004341C2" w:rsidP="00F41CDA">
            <w:pPr>
              <w:jc w:val="left"/>
            </w:pPr>
          </w:p>
          <w:p w14:paraId="01219213" w14:textId="19047CBB" w:rsidR="00F41CDA" w:rsidRDefault="00F41CDA" w:rsidP="00F41CDA">
            <w:pPr>
              <w:jc w:val="left"/>
            </w:pPr>
            <w:r>
              <w:t>The National Center for Education Sciences</w:t>
            </w:r>
            <w:r w:rsidR="004341C2">
              <w:t xml:space="preserve"> (NCES)</w:t>
            </w:r>
            <w:r>
              <w:t xml:space="preserve"> provides a nationwide school search tool which enabled us to use the same source and containing similar information for all school types in the city</w:t>
            </w:r>
            <w:r w:rsidR="004341C2">
              <w:t>. NCES is a federal entity within the U.S. Department of Education and Institute of Education Sciences and</w:t>
            </w:r>
            <w:r w:rsidR="00BE33E8">
              <w:t>,</w:t>
            </w:r>
            <w:r w:rsidR="004341C2">
              <w:t xml:space="preserve"> as a government source</w:t>
            </w:r>
            <w:r w:rsidR="00BE33E8">
              <w:t>,</w:t>
            </w:r>
            <w:r w:rsidR="004341C2">
              <w:t xml:space="preserve"> we trusted the quality of their database. </w:t>
            </w:r>
          </w:p>
          <w:p w14:paraId="1D491C84" w14:textId="77777777" w:rsidR="00F41CDA" w:rsidRDefault="00F41CDA" w:rsidP="00F41CDA">
            <w:pPr>
              <w:jc w:val="left"/>
            </w:pPr>
          </w:p>
          <w:p w14:paraId="14DF978B" w14:textId="180E8C1A" w:rsidR="00F41CDA" w:rsidRDefault="00F41CDA" w:rsidP="00F41CDA">
            <w:pPr>
              <w:jc w:val="left"/>
            </w:pPr>
            <w:r w:rsidRPr="00F41CDA">
              <w:t>National Center for Educational Sciences (NCES) –</w:t>
            </w:r>
          </w:p>
          <w:p w14:paraId="7E857A52" w14:textId="5EC8F06C" w:rsidR="00F41CDA" w:rsidRDefault="00F41CDA" w:rsidP="00F41CDA">
            <w:pPr>
              <w:pStyle w:val="ListParagraph"/>
              <w:numPr>
                <w:ilvl w:val="0"/>
                <w:numId w:val="5"/>
              </w:numPr>
              <w:jc w:val="left"/>
            </w:pPr>
            <w:r>
              <w:t xml:space="preserve">Public/Charter Schools - </w:t>
            </w:r>
            <w:hyperlink r:id="rId11" w:history="1">
              <w:r w:rsidRPr="00F41CDA">
                <w:rPr>
                  <w:rStyle w:val="Hyperlink"/>
                </w:rPr>
                <w:t>https://nces.ed.gov/ccd/schoolsearch/</w:t>
              </w:r>
            </w:hyperlink>
          </w:p>
          <w:p w14:paraId="238EFBC3" w14:textId="131B440E" w:rsidR="002F1D12" w:rsidRDefault="00F41CDA" w:rsidP="00F41CDA">
            <w:pPr>
              <w:pStyle w:val="ListParagraph"/>
              <w:numPr>
                <w:ilvl w:val="0"/>
                <w:numId w:val="5"/>
              </w:numPr>
              <w:jc w:val="left"/>
            </w:pPr>
            <w:r>
              <w:t>Private Schools -</w:t>
            </w:r>
            <w:hyperlink r:id="rId12" w:history="1">
              <w:r w:rsidRPr="00F41CDA">
                <w:rPr>
                  <w:rStyle w:val="Hyperlink"/>
                </w:rPr>
                <w:t>https://nces.ed.gov/surveys/pss/privateschoolsearch/.</w:t>
              </w:r>
            </w:hyperlink>
          </w:p>
        </w:tc>
        <w:tc>
          <w:tcPr>
            <w:tcW w:w="48" w:type="pct"/>
          </w:tcPr>
          <w:p w14:paraId="7950FE84" w14:textId="77777777" w:rsidR="002F1D12" w:rsidRDefault="002F1D12">
            <w:pPr>
              <w:pStyle w:val="TipText"/>
              <w:cnfStyle w:val="000000000000" w:firstRow="0" w:lastRow="0" w:firstColumn="0" w:lastColumn="0" w:oddVBand="0" w:evenVBand="0" w:oddHBand="0" w:evenHBand="0" w:firstRowFirstColumn="0" w:firstRowLastColumn="0" w:lastRowFirstColumn="0" w:lastRowLastColumn="0"/>
            </w:pPr>
          </w:p>
          <w:p w14:paraId="3F5D1C4A" w14:textId="00D610C7" w:rsidR="00F41CDA" w:rsidRDefault="00F41CDA">
            <w:pPr>
              <w:pStyle w:val="TipText"/>
              <w:cnfStyle w:val="000000000000" w:firstRow="0" w:lastRow="0" w:firstColumn="0" w:lastColumn="0" w:oddVBand="0" w:evenVBand="0" w:oddHBand="0" w:evenHBand="0" w:firstRowFirstColumn="0" w:firstRowLastColumn="0" w:lastRowFirstColumn="0" w:lastRowLastColumn="0"/>
            </w:pPr>
          </w:p>
        </w:tc>
      </w:tr>
    </w:tbl>
    <w:p w14:paraId="631C2D0C" w14:textId="43BDFE97" w:rsidR="002F1D12" w:rsidRDefault="002F1D12"/>
    <w:p w14:paraId="4AF91EF8" w14:textId="2D5D6035" w:rsidR="002F1D12" w:rsidRDefault="0030085C">
      <w:pPr>
        <w:pStyle w:val="Heading2"/>
      </w:pPr>
      <w:r>
        <w:t>Methods</w:t>
      </w:r>
    </w:p>
    <w:p w14:paraId="3192540C" w14:textId="2254CEE9" w:rsidR="004341C2" w:rsidRDefault="004341C2">
      <w:r>
        <w:t>Extracted lists of schools located in St. Louis City, Missouri. Public and private schools were pulled from the respective search tools on the NCES website.</w:t>
      </w:r>
    </w:p>
    <w:p w14:paraId="2A927505" w14:textId="14ED64FD" w:rsidR="004341C2" w:rsidRDefault="004341C2">
      <w:r>
        <w:t>Saved each file in Excel .csv format:</w:t>
      </w:r>
    </w:p>
    <w:p w14:paraId="69F0BFA7" w14:textId="6057BAF6" w:rsidR="004341C2" w:rsidRDefault="004341C2" w:rsidP="004341C2">
      <w:pPr>
        <w:ind w:left="720"/>
      </w:pPr>
      <w:r>
        <w:t>“</w:t>
      </w:r>
      <w:hyperlink r:id="rId13" w:history="1">
        <w:r w:rsidRPr="007E45B6">
          <w:rPr>
            <w:rStyle w:val="Hyperlink"/>
          </w:rPr>
          <w:t>Public School List STL City.csv</w:t>
        </w:r>
      </w:hyperlink>
      <w:r>
        <w:t>”</w:t>
      </w:r>
    </w:p>
    <w:p w14:paraId="7247F880" w14:textId="3FDAAD44" w:rsidR="004341C2" w:rsidRDefault="004341C2" w:rsidP="004341C2">
      <w:pPr>
        <w:ind w:left="720"/>
      </w:pPr>
      <w:r>
        <w:t>“</w:t>
      </w:r>
      <w:hyperlink r:id="rId14" w:history="1">
        <w:r w:rsidRPr="007E45B6">
          <w:rPr>
            <w:rStyle w:val="Hyperlink"/>
          </w:rPr>
          <w:t>Private School List STL City.csv</w:t>
        </w:r>
      </w:hyperlink>
      <w:r>
        <w:t>”</w:t>
      </w:r>
    </w:p>
    <w:p w14:paraId="455C41A5" w14:textId="29A23E38" w:rsidR="004341C2" w:rsidRDefault="004341C2">
      <w:r>
        <w:t xml:space="preserve">Using </w:t>
      </w:r>
      <w:hyperlink r:id="rId15" w:history="1">
        <w:proofErr w:type="spellStart"/>
        <w:r w:rsidRPr="007E45B6">
          <w:rPr>
            <w:rStyle w:val="Hyperlink"/>
          </w:rPr>
          <w:t>Juypter</w:t>
        </w:r>
        <w:proofErr w:type="spellEnd"/>
        <w:r w:rsidRPr="007E45B6">
          <w:rPr>
            <w:rStyle w:val="Hyperlink"/>
          </w:rPr>
          <w:t xml:space="preserve"> Notebook</w:t>
        </w:r>
      </w:hyperlink>
      <w:r>
        <w:t xml:space="preserve">, imported Pandas to read, clean, and format each file. </w:t>
      </w:r>
      <w:r w:rsidR="006C1EB4">
        <w:t>After each file was cleaned and formatted independently they were merged together by utilizing concat. The final merged</w:t>
      </w:r>
      <w:r w:rsidR="00544D15">
        <w:t xml:space="preserve"> file</w:t>
      </w:r>
      <w:r w:rsidR="006C1EB4">
        <w:t xml:space="preserve"> was written to .csv for further analysis using pivot tables and charting tools.</w:t>
      </w:r>
    </w:p>
    <w:p w14:paraId="35033551" w14:textId="78C69BDE" w:rsidR="00AB6A53" w:rsidRDefault="00D93AE2">
      <w:hyperlink r:id="rId16" w:history="1">
        <w:r w:rsidR="007E45B6" w:rsidRPr="007E45B6">
          <w:rPr>
            <w:rStyle w:val="Hyperlink"/>
          </w:rPr>
          <w:t>Visualizations</w:t>
        </w:r>
      </w:hyperlink>
      <w:r w:rsidR="007E45B6">
        <w:t xml:space="preserve"> and other supporting files are located </w:t>
      </w:r>
      <w:r w:rsidR="00D20B01">
        <w:t xml:space="preserve">on </w:t>
      </w:r>
      <w:hyperlink r:id="rId17" w:history="1">
        <w:r w:rsidR="00D20B01" w:rsidRPr="00D20B01">
          <w:rPr>
            <w:rStyle w:val="Hyperlink"/>
          </w:rPr>
          <w:t>G</w:t>
        </w:r>
        <w:r w:rsidR="00D20B01" w:rsidRPr="00D20B01">
          <w:rPr>
            <w:rStyle w:val="Hyperlink"/>
          </w:rPr>
          <w:t>i</w:t>
        </w:r>
        <w:r w:rsidR="00D20B01" w:rsidRPr="00D20B01">
          <w:rPr>
            <w:rStyle w:val="Hyperlink"/>
          </w:rPr>
          <w:t>tHub</w:t>
        </w:r>
      </w:hyperlink>
      <w:r w:rsidR="00D20B01">
        <w:t>.</w:t>
      </w:r>
    </w:p>
    <w:p w14:paraId="43868CC0" w14:textId="1BD268A2" w:rsidR="00AB6A53" w:rsidRDefault="00AB6A53"/>
    <w:p w14:paraId="7204E23E" w14:textId="77777777" w:rsidR="00AB6A53" w:rsidRDefault="00AB6A53"/>
    <w:p w14:paraId="587E4FE9" w14:textId="2BE27858" w:rsidR="000C32C2" w:rsidRDefault="000C32C2">
      <w:pPr>
        <w:pStyle w:val="Heading2"/>
      </w:pPr>
      <w:r>
        <w:lastRenderedPageBreak/>
        <w:t>Analysis</w:t>
      </w:r>
    </w:p>
    <w:p w14:paraId="0C01FA98" w14:textId="7FD510FF" w:rsidR="006C1EB4" w:rsidRDefault="006C1EB4" w:rsidP="006C1EB4">
      <w:r>
        <w:t xml:space="preserve">Narrowed the merged school list down further by using classifications for each school in the datasets, categorized each school as either Public, Charter, or Private. Isolated schools located in zip codes which did not cross between more than one city line. The list of valid zip codes </w:t>
      </w:r>
      <w:proofErr w:type="gramStart"/>
      <w:r>
        <w:t>are</w:t>
      </w:r>
      <w:proofErr w:type="gramEnd"/>
      <w:r>
        <w:t xml:space="preserve"> below and additional information for reference can be found</w:t>
      </w:r>
      <w:r w:rsidR="00D20B01">
        <w:t xml:space="preserve"> in the </w:t>
      </w:r>
      <w:hyperlink w:anchor="_Appendix" w:history="1">
        <w:r w:rsidR="00D20B01" w:rsidRPr="00D20B01">
          <w:rPr>
            <w:rStyle w:val="Hyperlink"/>
          </w:rPr>
          <w:t>Appen</w:t>
        </w:r>
        <w:r w:rsidR="00D20B01" w:rsidRPr="00D20B01">
          <w:rPr>
            <w:rStyle w:val="Hyperlink"/>
          </w:rPr>
          <w:t>d</w:t>
        </w:r>
        <w:r w:rsidR="00D20B01" w:rsidRPr="00D20B01">
          <w:rPr>
            <w:rStyle w:val="Hyperlink"/>
          </w:rPr>
          <w:t>ix</w:t>
        </w:r>
      </w:hyperlink>
      <w:r w:rsidR="00D20B01">
        <w:t>.</w:t>
      </w:r>
      <w:r>
        <w:t xml:space="preserve"> We wanted a true representation of St. Louis city schools, not including other Metro-Area schools/students.</w:t>
      </w:r>
    </w:p>
    <w:p w14:paraId="7281DE6C" w14:textId="7B3EC46D" w:rsidR="006C1EB4" w:rsidRDefault="006C1EB4" w:rsidP="006C1EB4">
      <w:r>
        <w:rPr>
          <w:noProof/>
        </w:rPr>
        <w:drawing>
          <wp:inline distT="0" distB="0" distL="0" distR="0" wp14:anchorId="320278B8" wp14:editId="6E04CA21">
            <wp:extent cx="5943600" cy="21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805"/>
                    </a:xfrm>
                    <a:prstGeom prst="rect">
                      <a:avLst/>
                    </a:prstGeom>
                  </pic:spPr>
                </pic:pic>
              </a:graphicData>
            </a:graphic>
          </wp:inline>
        </w:drawing>
      </w:r>
    </w:p>
    <w:p w14:paraId="3D6EE7EE" w14:textId="4C6598A1" w:rsidR="006C1EB4" w:rsidRDefault="006C1EB4" w:rsidP="006C1EB4">
      <w:r>
        <w:t xml:space="preserve">Also, narrowed down the list by excluding schools with less than 50 students enrolled. </w:t>
      </w:r>
    </w:p>
    <w:p w14:paraId="709D30D3" w14:textId="6FB1D12D" w:rsidR="006C1EB4" w:rsidRDefault="006C1EB4" w:rsidP="006C1EB4">
      <w:r>
        <w:t>Each School had the following data</w:t>
      </w:r>
      <w:r w:rsidR="00AD2503">
        <w:t xml:space="preserve"> reported</w:t>
      </w:r>
      <w:r w:rsidR="00DC29D4">
        <w:t>:</w:t>
      </w:r>
    </w:p>
    <w:p w14:paraId="430C9057" w14:textId="272DDFBE" w:rsidR="00DC29D4" w:rsidRDefault="00DC29D4" w:rsidP="00DC29D4">
      <w:pPr>
        <w:pStyle w:val="ListParagraph"/>
        <w:numPr>
          <w:ilvl w:val="0"/>
          <w:numId w:val="17"/>
        </w:numPr>
      </w:pPr>
      <w:r>
        <w:t>Type</w:t>
      </w:r>
    </w:p>
    <w:p w14:paraId="25ED3C04" w14:textId="1604E992" w:rsidR="00DC29D4" w:rsidRDefault="00DC29D4" w:rsidP="00DC29D4">
      <w:pPr>
        <w:pStyle w:val="ListParagraph"/>
        <w:numPr>
          <w:ilvl w:val="0"/>
          <w:numId w:val="17"/>
        </w:numPr>
      </w:pPr>
      <w:r>
        <w:t>Zip Code</w:t>
      </w:r>
    </w:p>
    <w:p w14:paraId="5581565C" w14:textId="69BDC32F" w:rsidR="00DC29D4" w:rsidRDefault="00DC29D4" w:rsidP="00DC29D4">
      <w:pPr>
        <w:pStyle w:val="ListParagraph"/>
        <w:numPr>
          <w:ilvl w:val="0"/>
          <w:numId w:val="17"/>
        </w:numPr>
      </w:pPr>
      <w:r>
        <w:t>Name</w:t>
      </w:r>
    </w:p>
    <w:p w14:paraId="2FF5E19A" w14:textId="7704E6F8" w:rsidR="00DC29D4" w:rsidRDefault="00DC29D4" w:rsidP="00DC29D4">
      <w:pPr>
        <w:pStyle w:val="ListParagraph"/>
        <w:numPr>
          <w:ilvl w:val="0"/>
          <w:numId w:val="17"/>
        </w:numPr>
      </w:pPr>
      <w:r>
        <w:t>Address</w:t>
      </w:r>
    </w:p>
    <w:p w14:paraId="121DA8F0" w14:textId="193D7E49" w:rsidR="00DC29D4" w:rsidRDefault="00DC29D4" w:rsidP="00DC29D4">
      <w:pPr>
        <w:pStyle w:val="ListParagraph"/>
        <w:numPr>
          <w:ilvl w:val="0"/>
          <w:numId w:val="17"/>
        </w:numPr>
      </w:pPr>
      <w:r>
        <w:t>Size</w:t>
      </w:r>
    </w:p>
    <w:p w14:paraId="67226DD1" w14:textId="08B75005" w:rsidR="00DC29D4" w:rsidRPr="006C1EB4" w:rsidRDefault="00DC29D4" w:rsidP="00DC29D4">
      <w:pPr>
        <w:pStyle w:val="ListParagraph"/>
        <w:numPr>
          <w:ilvl w:val="0"/>
          <w:numId w:val="17"/>
        </w:numPr>
      </w:pPr>
      <w:r>
        <w:t>Student to Teacher Ratio</w:t>
      </w:r>
    </w:p>
    <w:p w14:paraId="72527B8C" w14:textId="4A872803" w:rsidR="002F1D12" w:rsidRDefault="000C32C2">
      <w:pPr>
        <w:pStyle w:val="Heading2"/>
      </w:pPr>
      <w:r>
        <w:t>Results</w:t>
      </w:r>
    </w:p>
    <w:p w14:paraId="4D45EEA4" w14:textId="77777777" w:rsidR="000C32C2" w:rsidRPr="000C32C2" w:rsidRDefault="000C32C2" w:rsidP="000C32C2">
      <w:pPr>
        <w:pStyle w:val="ListParagraph"/>
        <w:numPr>
          <w:ilvl w:val="0"/>
          <w:numId w:val="8"/>
        </w:numPr>
      </w:pPr>
      <w:r w:rsidRPr="000C32C2">
        <w:t>3 school choices for St. Louis families:</w:t>
      </w:r>
    </w:p>
    <w:p w14:paraId="0EE0F9F9" w14:textId="77777777" w:rsidR="000C32C2" w:rsidRPr="000C32C2" w:rsidRDefault="000C32C2" w:rsidP="000C32C2">
      <w:pPr>
        <w:pStyle w:val="ListParagraph"/>
        <w:numPr>
          <w:ilvl w:val="0"/>
          <w:numId w:val="11"/>
        </w:numPr>
      </w:pPr>
      <w:r w:rsidRPr="000C32C2">
        <w:t>67 public</w:t>
      </w:r>
    </w:p>
    <w:p w14:paraId="67E28A9D" w14:textId="77777777" w:rsidR="000C32C2" w:rsidRPr="000C32C2" w:rsidRDefault="000C32C2" w:rsidP="000C32C2">
      <w:pPr>
        <w:pStyle w:val="ListParagraph"/>
        <w:numPr>
          <w:ilvl w:val="0"/>
          <w:numId w:val="11"/>
        </w:numPr>
      </w:pPr>
      <w:r w:rsidRPr="000C32C2">
        <w:t>29 charter</w:t>
      </w:r>
    </w:p>
    <w:p w14:paraId="78EC9BF9" w14:textId="77777777" w:rsidR="000C32C2" w:rsidRPr="000C32C2" w:rsidRDefault="000C32C2" w:rsidP="000C32C2">
      <w:pPr>
        <w:pStyle w:val="ListParagraph"/>
        <w:numPr>
          <w:ilvl w:val="0"/>
          <w:numId w:val="11"/>
        </w:numPr>
      </w:pPr>
      <w:r w:rsidRPr="000C32C2">
        <w:t>26 private</w:t>
      </w:r>
    </w:p>
    <w:p w14:paraId="7B65054B" w14:textId="3589224A" w:rsidR="000C32C2" w:rsidRDefault="008107E8" w:rsidP="008107E8">
      <w:pPr>
        <w:pStyle w:val="ListParagraph"/>
        <w:ind w:left="1440"/>
      </w:pPr>
      <w:r>
        <w:rPr>
          <w:noProof/>
        </w:rPr>
        <w:drawing>
          <wp:inline distT="0" distB="0" distL="0" distR="0" wp14:anchorId="2C2F6E49" wp14:editId="2FA3DEA0">
            <wp:extent cx="1905000" cy="13453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7656" cy="1361356"/>
                    </a:xfrm>
                    <a:prstGeom prst="rect">
                      <a:avLst/>
                    </a:prstGeom>
                    <a:noFill/>
                  </pic:spPr>
                </pic:pic>
              </a:graphicData>
            </a:graphic>
          </wp:inline>
        </w:drawing>
      </w:r>
    </w:p>
    <w:p w14:paraId="3BE3C31E" w14:textId="2EDB39C5" w:rsidR="000C32C2" w:rsidRDefault="000C32C2" w:rsidP="000C32C2">
      <w:pPr>
        <w:pStyle w:val="ListParagraph"/>
        <w:numPr>
          <w:ilvl w:val="0"/>
          <w:numId w:val="8"/>
        </w:numPr>
      </w:pPr>
      <w:r>
        <w:t>The top 3 zip codes for each school type are:</w:t>
      </w:r>
    </w:p>
    <w:p w14:paraId="2BC12506" w14:textId="77777777" w:rsidR="000C32C2" w:rsidRDefault="000C32C2" w:rsidP="000C32C2">
      <w:pPr>
        <w:pStyle w:val="ListParagraph"/>
        <w:numPr>
          <w:ilvl w:val="0"/>
          <w:numId w:val="12"/>
        </w:numPr>
      </w:pPr>
      <w:r>
        <w:t>Public – 63104, 63110, 63106</w:t>
      </w:r>
    </w:p>
    <w:p w14:paraId="2BB629D4" w14:textId="5594DB78" w:rsidR="000C32C2" w:rsidRDefault="000C32C2" w:rsidP="000C32C2">
      <w:pPr>
        <w:pStyle w:val="ListParagraph"/>
        <w:numPr>
          <w:ilvl w:val="0"/>
          <w:numId w:val="12"/>
        </w:numPr>
      </w:pPr>
      <w:r>
        <w:t>Charter – 63118, 63103, 63139</w:t>
      </w:r>
    </w:p>
    <w:p w14:paraId="05416AB7" w14:textId="77777777" w:rsidR="000C32C2" w:rsidRDefault="000C32C2" w:rsidP="000C32C2">
      <w:pPr>
        <w:pStyle w:val="ListParagraph"/>
        <w:numPr>
          <w:ilvl w:val="0"/>
          <w:numId w:val="12"/>
        </w:numPr>
      </w:pPr>
      <w:r>
        <w:t>Private – 63108, 63109, 63110</w:t>
      </w:r>
    </w:p>
    <w:p w14:paraId="4AB462DC" w14:textId="62143130" w:rsidR="000C32C2" w:rsidRDefault="00562873" w:rsidP="000C32C2">
      <w:pPr>
        <w:pStyle w:val="ListParagraph"/>
      </w:pPr>
      <w:r>
        <w:rPr>
          <w:noProof/>
        </w:rPr>
        <w:drawing>
          <wp:inline distT="0" distB="0" distL="0" distR="0" wp14:anchorId="167A2B0A" wp14:editId="377AF87C">
            <wp:extent cx="3971925" cy="294703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3167" cy="2985053"/>
                    </a:xfrm>
                    <a:prstGeom prst="rect">
                      <a:avLst/>
                    </a:prstGeom>
                    <a:noFill/>
                  </pic:spPr>
                </pic:pic>
              </a:graphicData>
            </a:graphic>
          </wp:inline>
        </w:drawing>
      </w:r>
    </w:p>
    <w:p w14:paraId="28DA9C12" w14:textId="77777777" w:rsidR="00562873" w:rsidRDefault="00562873" w:rsidP="000C32C2">
      <w:pPr>
        <w:pStyle w:val="ListParagraph"/>
      </w:pPr>
    </w:p>
    <w:p w14:paraId="58EBF8E6" w14:textId="6C133EBD" w:rsidR="000C32C2" w:rsidRPr="000C32C2" w:rsidRDefault="000C32C2" w:rsidP="000C32C2">
      <w:pPr>
        <w:pStyle w:val="ListParagraph"/>
        <w:numPr>
          <w:ilvl w:val="0"/>
          <w:numId w:val="8"/>
        </w:numPr>
      </w:pPr>
      <w:r w:rsidRPr="000C32C2">
        <w:t xml:space="preserve">Over </w:t>
      </w:r>
      <w:r w:rsidRPr="000C32C2">
        <w:rPr>
          <w:b/>
          <w:bCs/>
        </w:rPr>
        <w:t>38,000</w:t>
      </w:r>
      <w:r w:rsidRPr="000C32C2">
        <w:t xml:space="preserve"> students enrolled in St. Louis Charter, Private, &amp; Public Schools.</w:t>
      </w:r>
    </w:p>
    <w:p w14:paraId="1CB44DAD" w14:textId="77777777" w:rsidR="00F022FB" w:rsidRDefault="00F022FB" w:rsidP="00F022FB">
      <w:pPr>
        <w:pStyle w:val="ListParagraph"/>
      </w:pPr>
    </w:p>
    <w:p w14:paraId="40387DCC" w14:textId="30D2A943" w:rsidR="000C32C2" w:rsidRPr="000C32C2" w:rsidRDefault="000C32C2" w:rsidP="000C32C2">
      <w:pPr>
        <w:pStyle w:val="ListParagraph"/>
        <w:numPr>
          <w:ilvl w:val="0"/>
          <w:numId w:val="8"/>
        </w:numPr>
      </w:pPr>
      <w:r w:rsidRPr="000C32C2">
        <w:t>Zips with highest enrollment:</w:t>
      </w:r>
    </w:p>
    <w:p w14:paraId="523EBF4B" w14:textId="77777777" w:rsidR="000C32C2" w:rsidRPr="000C32C2" w:rsidRDefault="000C32C2" w:rsidP="000C32C2">
      <w:pPr>
        <w:pStyle w:val="ListParagraph"/>
        <w:numPr>
          <w:ilvl w:val="1"/>
          <w:numId w:val="10"/>
        </w:numPr>
      </w:pPr>
      <w:r w:rsidRPr="000C32C2">
        <w:t>63110 (10 schools)</w:t>
      </w:r>
    </w:p>
    <w:p w14:paraId="4C3D8553" w14:textId="77777777" w:rsidR="000C32C2" w:rsidRPr="000C32C2" w:rsidRDefault="000C32C2" w:rsidP="000C32C2">
      <w:pPr>
        <w:pStyle w:val="ListParagraph"/>
        <w:numPr>
          <w:ilvl w:val="1"/>
          <w:numId w:val="10"/>
        </w:numPr>
      </w:pPr>
      <w:r w:rsidRPr="000C32C2">
        <w:t>63139 (14 schools)</w:t>
      </w:r>
    </w:p>
    <w:p w14:paraId="6F309C43" w14:textId="77777777" w:rsidR="000C32C2" w:rsidRPr="000C32C2" w:rsidRDefault="000C32C2" w:rsidP="000C32C2">
      <w:pPr>
        <w:pStyle w:val="ListParagraph"/>
        <w:numPr>
          <w:ilvl w:val="1"/>
          <w:numId w:val="10"/>
        </w:numPr>
      </w:pPr>
      <w:r w:rsidRPr="000C32C2">
        <w:t>63106 (13 schools)</w:t>
      </w:r>
    </w:p>
    <w:p w14:paraId="27C53F29" w14:textId="0035BE0A" w:rsidR="000C32C2" w:rsidRDefault="000C32C2" w:rsidP="000C32C2">
      <w:pPr>
        <w:pStyle w:val="ListParagraph"/>
        <w:numPr>
          <w:ilvl w:val="1"/>
          <w:numId w:val="10"/>
        </w:numPr>
      </w:pPr>
      <w:r w:rsidRPr="000C32C2">
        <w:t>63104 (18 schools)</w:t>
      </w:r>
    </w:p>
    <w:p w14:paraId="28C842A0" w14:textId="4470A7C4" w:rsidR="00562873" w:rsidRDefault="00562873" w:rsidP="00562873">
      <w:pPr>
        <w:pStyle w:val="ListParagraph"/>
        <w:ind w:left="1440" w:hanging="720"/>
      </w:pPr>
      <w:r>
        <w:rPr>
          <w:noProof/>
        </w:rPr>
        <w:drawing>
          <wp:inline distT="0" distB="0" distL="0" distR="0" wp14:anchorId="1885CEEA" wp14:editId="5F98B1BF">
            <wp:extent cx="5518171" cy="420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4080" cy="4236752"/>
                    </a:xfrm>
                    <a:prstGeom prst="rect">
                      <a:avLst/>
                    </a:prstGeom>
                    <a:noFill/>
                  </pic:spPr>
                </pic:pic>
              </a:graphicData>
            </a:graphic>
          </wp:inline>
        </w:drawing>
      </w:r>
    </w:p>
    <w:p w14:paraId="1581C06C" w14:textId="677F55B0" w:rsidR="000C32C2" w:rsidRPr="000C32C2" w:rsidRDefault="000C32C2" w:rsidP="000C32C2">
      <w:pPr>
        <w:pStyle w:val="ListParagraph"/>
        <w:numPr>
          <w:ilvl w:val="0"/>
          <w:numId w:val="8"/>
        </w:numPr>
      </w:pPr>
      <w:r w:rsidRPr="000C32C2">
        <w:rPr>
          <w:b/>
          <w:bCs/>
        </w:rPr>
        <w:t xml:space="preserve">Private Schools </w:t>
      </w:r>
      <w:r w:rsidRPr="000C32C2">
        <w:t xml:space="preserve">report the lowest </w:t>
      </w:r>
      <w:r>
        <w:t xml:space="preserve">student to teacher </w:t>
      </w:r>
      <w:r w:rsidRPr="000C32C2">
        <w:t>ratios.</w:t>
      </w:r>
    </w:p>
    <w:p w14:paraId="3D83D7E3" w14:textId="5C49C721" w:rsidR="00562873" w:rsidRDefault="00562873" w:rsidP="00562873">
      <w:pPr>
        <w:pStyle w:val="ListParagraph"/>
      </w:pPr>
      <w:r>
        <w:rPr>
          <w:noProof/>
        </w:rPr>
        <w:drawing>
          <wp:inline distT="0" distB="0" distL="0" distR="0" wp14:anchorId="318F2E55" wp14:editId="5B5EEA5C">
            <wp:extent cx="2990850" cy="2015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8765" cy="2020981"/>
                    </a:xfrm>
                    <a:prstGeom prst="rect">
                      <a:avLst/>
                    </a:prstGeom>
                    <a:noFill/>
                  </pic:spPr>
                </pic:pic>
              </a:graphicData>
            </a:graphic>
          </wp:inline>
        </w:drawing>
      </w:r>
    </w:p>
    <w:p w14:paraId="76922BF3" w14:textId="77777777" w:rsidR="00562873" w:rsidRDefault="00562873" w:rsidP="00562873">
      <w:pPr>
        <w:ind w:left="360"/>
      </w:pPr>
    </w:p>
    <w:p w14:paraId="65B9AED0" w14:textId="77777777" w:rsidR="00562873" w:rsidRDefault="00562873" w:rsidP="00562873">
      <w:pPr>
        <w:ind w:left="360"/>
      </w:pPr>
    </w:p>
    <w:p w14:paraId="4C39AC02" w14:textId="77777777" w:rsidR="00562873" w:rsidRDefault="00562873" w:rsidP="00562873">
      <w:pPr>
        <w:ind w:left="360"/>
      </w:pPr>
    </w:p>
    <w:p w14:paraId="513BC96E" w14:textId="77777777" w:rsidR="00F022FB" w:rsidRDefault="00F022FB" w:rsidP="00F022FB">
      <w:pPr>
        <w:ind w:left="360"/>
      </w:pPr>
    </w:p>
    <w:p w14:paraId="33680965" w14:textId="77777777" w:rsidR="00F022FB" w:rsidRDefault="00F022FB" w:rsidP="00F022FB">
      <w:pPr>
        <w:ind w:left="360"/>
      </w:pPr>
    </w:p>
    <w:p w14:paraId="001181E0" w14:textId="77777777" w:rsidR="00F022FB" w:rsidRDefault="00F022FB" w:rsidP="00F022FB"/>
    <w:p w14:paraId="622D13AB" w14:textId="713B03E6" w:rsidR="000C32C2" w:rsidRPr="000C32C2" w:rsidRDefault="000C32C2" w:rsidP="000C32C2">
      <w:pPr>
        <w:pStyle w:val="ListParagraph"/>
        <w:numPr>
          <w:ilvl w:val="0"/>
          <w:numId w:val="8"/>
        </w:numPr>
      </w:pPr>
      <w:r w:rsidRPr="000C32C2">
        <w:t>Zips with lowest</w:t>
      </w:r>
      <w:r w:rsidR="00562873">
        <w:t xml:space="preserve"> student to teacher</w:t>
      </w:r>
      <w:r w:rsidRPr="000C32C2">
        <w:t xml:space="preserve"> ratios:</w:t>
      </w:r>
    </w:p>
    <w:p w14:paraId="76586467" w14:textId="77777777" w:rsidR="001B74BF" w:rsidRPr="000C32C2" w:rsidRDefault="00ED5446" w:rsidP="000C32C2">
      <w:pPr>
        <w:pStyle w:val="ListParagraph"/>
        <w:numPr>
          <w:ilvl w:val="1"/>
          <w:numId w:val="14"/>
        </w:numPr>
      </w:pPr>
      <w:r w:rsidRPr="000C32C2">
        <w:rPr>
          <w:b/>
          <w:bCs/>
        </w:rPr>
        <w:t xml:space="preserve">63103 </w:t>
      </w:r>
      <w:r w:rsidRPr="000C32C2">
        <w:t>(1,520 students)</w:t>
      </w:r>
    </w:p>
    <w:p w14:paraId="3810C917" w14:textId="77777777" w:rsidR="001B74BF" w:rsidRPr="000C32C2" w:rsidRDefault="00ED5446" w:rsidP="000C32C2">
      <w:pPr>
        <w:pStyle w:val="ListParagraph"/>
        <w:numPr>
          <w:ilvl w:val="1"/>
          <w:numId w:val="14"/>
        </w:numPr>
      </w:pPr>
      <w:r w:rsidRPr="000C32C2">
        <w:rPr>
          <w:b/>
          <w:bCs/>
        </w:rPr>
        <w:t xml:space="preserve">63108 </w:t>
      </w:r>
      <w:r w:rsidRPr="000C32C2">
        <w:t>(2,190 students)</w:t>
      </w:r>
    </w:p>
    <w:p w14:paraId="56A83216" w14:textId="0D3BA484" w:rsidR="000C32C2" w:rsidRDefault="00ED5446" w:rsidP="000C32C2">
      <w:pPr>
        <w:pStyle w:val="ListParagraph"/>
        <w:numPr>
          <w:ilvl w:val="1"/>
          <w:numId w:val="14"/>
        </w:numPr>
      </w:pPr>
      <w:r w:rsidRPr="000C32C2">
        <w:rPr>
          <w:b/>
          <w:bCs/>
        </w:rPr>
        <w:t xml:space="preserve">63104 </w:t>
      </w:r>
      <w:r w:rsidRPr="000C32C2">
        <w:t>(4,103 students)</w:t>
      </w:r>
    </w:p>
    <w:p w14:paraId="1130202B" w14:textId="40F015AC" w:rsidR="000C32C2" w:rsidRPr="000C32C2" w:rsidRDefault="000C32C2" w:rsidP="000C32C2">
      <w:pPr>
        <w:pStyle w:val="ListParagraph"/>
      </w:pPr>
    </w:p>
    <w:p w14:paraId="1A81395D" w14:textId="6D8BE439" w:rsidR="000C32C2" w:rsidRDefault="00562873" w:rsidP="000C32C2">
      <w:pPr>
        <w:pStyle w:val="ListParagraph"/>
      </w:pPr>
      <w:r>
        <w:rPr>
          <w:noProof/>
        </w:rPr>
        <w:drawing>
          <wp:inline distT="0" distB="0" distL="0" distR="0" wp14:anchorId="6B0934F3" wp14:editId="2B349707">
            <wp:extent cx="5144355"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2052" cy="3799540"/>
                    </a:xfrm>
                    <a:prstGeom prst="rect">
                      <a:avLst/>
                    </a:prstGeom>
                    <a:noFill/>
                  </pic:spPr>
                </pic:pic>
              </a:graphicData>
            </a:graphic>
          </wp:inline>
        </w:drawing>
      </w:r>
    </w:p>
    <w:p w14:paraId="2ABF3DDE" w14:textId="05B53B81" w:rsidR="00AB6A53" w:rsidRDefault="00AB6A53" w:rsidP="000C32C2">
      <w:pPr>
        <w:pStyle w:val="ListParagraph"/>
      </w:pPr>
    </w:p>
    <w:p w14:paraId="14B86CC7" w14:textId="0231C884" w:rsidR="00AB6A53" w:rsidRDefault="00AB6A53" w:rsidP="000C32C2">
      <w:pPr>
        <w:pStyle w:val="ListParagraph"/>
      </w:pPr>
    </w:p>
    <w:p w14:paraId="4AE62899" w14:textId="7AB05BB5" w:rsidR="00AB6A53" w:rsidRDefault="00AB6A53" w:rsidP="000C32C2">
      <w:pPr>
        <w:pStyle w:val="ListParagraph"/>
      </w:pPr>
    </w:p>
    <w:p w14:paraId="5ABB35B3" w14:textId="5B07F31C" w:rsidR="00AB6A53" w:rsidRDefault="00AB6A53" w:rsidP="000C32C2">
      <w:pPr>
        <w:pStyle w:val="ListParagraph"/>
      </w:pPr>
    </w:p>
    <w:p w14:paraId="5B066644" w14:textId="1F8E2A87" w:rsidR="00AB6A53" w:rsidRDefault="00AB6A53" w:rsidP="000C32C2">
      <w:pPr>
        <w:pStyle w:val="ListParagraph"/>
      </w:pPr>
    </w:p>
    <w:p w14:paraId="2C023F22" w14:textId="6D3CB6C4" w:rsidR="00AB6A53" w:rsidRDefault="00AB6A53" w:rsidP="000C32C2">
      <w:pPr>
        <w:pStyle w:val="ListParagraph"/>
      </w:pPr>
    </w:p>
    <w:p w14:paraId="4D3C7EFA" w14:textId="24E02DBD" w:rsidR="00AB6A53" w:rsidRDefault="00AB6A53" w:rsidP="000C32C2">
      <w:pPr>
        <w:pStyle w:val="ListParagraph"/>
      </w:pPr>
    </w:p>
    <w:p w14:paraId="47477B3C" w14:textId="1C4F82E4" w:rsidR="00AB6A53" w:rsidRDefault="00AB6A53" w:rsidP="000C32C2">
      <w:pPr>
        <w:pStyle w:val="ListParagraph"/>
      </w:pPr>
    </w:p>
    <w:p w14:paraId="315D335B" w14:textId="5F87EB52" w:rsidR="00AB6A53" w:rsidRDefault="00AB6A53" w:rsidP="000C32C2">
      <w:pPr>
        <w:pStyle w:val="ListParagraph"/>
      </w:pPr>
    </w:p>
    <w:p w14:paraId="7C5B8AA4" w14:textId="5EE2BE52" w:rsidR="00AB6A53" w:rsidRDefault="00AB6A53" w:rsidP="000C32C2">
      <w:pPr>
        <w:pStyle w:val="ListParagraph"/>
      </w:pPr>
    </w:p>
    <w:p w14:paraId="3BAC3CA9" w14:textId="599FF64F" w:rsidR="00AB6A53" w:rsidRDefault="00AB6A53" w:rsidP="000C32C2">
      <w:pPr>
        <w:pStyle w:val="ListParagraph"/>
      </w:pPr>
    </w:p>
    <w:p w14:paraId="68B92983" w14:textId="227A6740" w:rsidR="00AB6A53" w:rsidRDefault="00AB6A53" w:rsidP="000C32C2">
      <w:pPr>
        <w:pStyle w:val="ListParagraph"/>
      </w:pPr>
    </w:p>
    <w:p w14:paraId="4CD7C1DD" w14:textId="0C351D4B" w:rsidR="00AB6A53" w:rsidRDefault="00AB6A53" w:rsidP="000C32C2">
      <w:pPr>
        <w:pStyle w:val="ListParagraph"/>
      </w:pPr>
    </w:p>
    <w:p w14:paraId="6CB19033" w14:textId="72F5D914" w:rsidR="00AB6A53" w:rsidRDefault="00AB6A53" w:rsidP="000C32C2">
      <w:pPr>
        <w:pStyle w:val="ListParagraph"/>
      </w:pPr>
    </w:p>
    <w:p w14:paraId="5C95CB7A" w14:textId="79ABE0DB" w:rsidR="00AB6A53" w:rsidRDefault="00AB6A53" w:rsidP="000C32C2">
      <w:pPr>
        <w:pStyle w:val="ListParagraph"/>
      </w:pPr>
    </w:p>
    <w:p w14:paraId="51DE3415" w14:textId="5480F3A7" w:rsidR="00AB6A53" w:rsidRDefault="00AB6A53" w:rsidP="000C32C2">
      <w:pPr>
        <w:pStyle w:val="ListParagraph"/>
      </w:pPr>
    </w:p>
    <w:p w14:paraId="72102854" w14:textId="70E81679" w:rsidR="00AB6A53" w:rsidRDefault="00AB6A53" w:rsidP="000C32C2">
      <w:pPr>
        <w:pStyle w:val="ListParagraph"/>
      </w:pPr>
    </w:p>
    <w:p w14:paraId="12B318D2" w14:textId="7BCBE350" w:rsidR="00AB6A53" w:rsidRDefault="00AB6A53" w:rsidP="000C32C2">
      <w:pPr>
        <w:pStyle w:val="ListParagraph"/>
      </w:pPr>
    </w:p>
    <w:p w14:paraId="57DC68A6" w14:textId="3DA79A6C" w:rsidR="00AB6A53" w:rsidRDefault="00AB6A53" w:rsidP="000C32C2">
      <w:pPr>
        <w:pStyle w:val="ListParagraph"/>
      </w:pPr>
    </w:p>
    <w:p w14:paraId="61DBED36" w14:textId="4D281180" w:rsidR="00AB6A53" w:rsidRDefault="00AB6A53" w:rsidP="000C32C2">
      <w:pPr>
        <w:pStyle w:val="ListParagraph"/>
      </w:pPr>
    </w:p>
    <w:p w14:paraId="15343006" w14:textId="77777777" w:rsidR="00AB6A53" w:rsidRDefault="00AB6A53" w:rsidP="000C32C2">
      <w:pPr>
        <w:pStyle w:val="ListParagraph"/>
      </w:pPr>
    </w:p>
    <w:p w14:paraId="3803B39F" w14:textId="11E01DA2" w:rsidR="002F1D12" w:rsidRDefault="00F41CDA">
      <w:pPr>
        <w:pStyle w:val="Heading2"/>
      </w:pPr>
      <w:r>
        <w:lastRenderedPageBreak/>
        <w:t>Conclusions</w:t>
      </w:r>
    </w:p>
    <w:p w14:paraId="34BFD153" w14:textId="77777777" w:rsidR="006C1EB4" w:rsidRDefault="006C1EB4" w:rsidP="006C1EB4">
      <w:pPr>
        <w:pStyle w:val="ListParagraph"/>
        <w:numPr>
          <w:ilvl w:val="0"/>
          <w:numId w:val="16"/>
        </w:numPr>
      </w:pPr>
      <w:r>
        <w:t>Overall findings are:</w:t>
      </w:r>
    </w:p>
    <w:p w14:paraId="44E57A94" w14:textId="37C5F07E" w:rsidR="00AD2503" w:rsidRDefault="00AD2503" w:rsidP="006C1EB4">
      <w:pPr>
        <w:pStyle w:val="ListParagraph"/>
        <w:numPr>
          <w:ilvl w:val="1"/>
          <w:numId w:val="16"/>
        </w:numPr>
      </w:pPr>
      <w:r>
        <w:t xml:space="preserve">No schools of any type identified in </w:t>
      </w:r>
      <w:r w:rsidRPr="00562873">
        <w:rPr>
          <w:b/>
        </w:rPr>
        <w:t xml:space="preserve">63101 </w:t>
      </w:r>
      <w:r>
        <w:t xml:space="preserve">(Downtown) and </w:t>
      </w:r>
      <w:r w:rsidRPr="00562873">
        <w:rPr>
          <w:b/>
        </w:rPr>
        <w:t>63102</w:t>
      </w:r>
      <w:r>
        <w:t xml:space="preserve"> (Riverfront and Gateway Arch).</w:t>
      </w:r>
    </w:p>
    <w:p w14:paraId="3DCE3D70" w14:textId="13B29407" w:rsidR="006C1EB4" w:rsidRDefault="00DC29D4" w:rsidP="006C1EB4">
      <w:pPr>
        <w:pStyle w:val="ListParagraph"/>
        <w:numPr>
          <w:ilvl w:val="1"/>
          <w:numId w:val="16"/>
        </w:numPr>
      </w:pPr>
      <w:r w:rsidRPr="00562873">
        <w:rPr>
          <w:b/>
        </w:rPr>
        <w:t>63109</w:t>
      </w:r>
      <w:r>
        <w:t xml:space="preserve"> is unique because more students are enrolled in private schools than public. </w:t>
      </w:r>
      <w:r w:rsidRPr="00562873">
        <w:t>No charter schools were identified in this zip code</w:t>
      </w:r>
      <w:r w:rsidR="006C1EB4" w:rsidRPr="00562873">
        <w:t>.</w:t>
      </w:r>
    </w:p>
    <w:p w14:paraId="2C17B4D3" w14:textId="1FB8F37E" w:rsidR="006C1EB4" w:rsidRDefault="00DC29D4" w:rsidP="006C1EB4">
      <w:pPr>
        <w:pStyle w:val="ListParagraph"/>
        <w:numPr>
          <w:ilvl w:val="1"/>
          <w:numId w:val="16"/>
        </w:numPr>
      </w:pPr>
      <w:r w:rsidRPr="00562873">
        <w:rPr>
          <w:b/>
        </w:rPr>
        <w:t>63103</w:t>
      </w:r>
      <w:r>
        <w:t xml:space="preserve"> is unique because no students were enrolled in public or private schools. 100% of the students are enrolled in charter schools in this zip code.</w:t>
      </w:r>
    </w:p>
    <w:p w14:paraId="72E8ABF1" w14:textId="77777777" w:rsidR="00F022FB" w:rsidRDefault="00DC29D4" w:rsidP="009B1158">
      <w:pPr>
        <w:pStyle w:val="ListParagraph"/>
        <w:numPr>
          <w:ilvl w:val="1"/>
          <w:numId w:val="16"/>
        </w:numPr>
      </w:pPr>
      <w:r w:rsidRPr="00F022FB">
        <w:rPr>
          <w:b/>
        </w:rPr>
        <w:t>63147</w:t>
      </w:r>
      <w:r>
        <w:t xml:space="preserve"> is unique because no students were enrolled in charter or private schools. 100% of the students are enrolled in public schools in this zip code.</w:t>
      </w:r>
    </w:p>
    <w:p w14:paraId="1561F760" w14:textId="0296EC02" w:rsidR="00DC29D4" w:rsidRDefault="00DC29D4" w:rsidP="00F022FB">
      <w:pPr>
        <w:pStyle w:val="ListParagraph"/>
        <w:ind w:left="1440"/>
      </w:pPr>
      <w:r w:rsidRPr="00DC29D4">
        <w:rPr>
          <w:noProof/>
        </w:rPr>
        <w:drawing>
          <wp:inline distT="0" distB="0" distL="0" distR="0" wp14:anchorId="00CD19B5" wp14:editId="24CF4652">
            <wp:extent cx="2362200" cy="2626691"/>
            <wp:effectExtent l="0" t="0" r="0" b="2540"/>
            <wp:docPr id="7" name="Content Placeholder 3">
              <a:extLst xmlns:a="http://schemas.openxmlformats.org/drawingml/2006/main">
                <a:ext uri="{FF2B5EF4-FFF2-40B4-BE49-F238E27FC236}">
                  <a16:creationId xmlns:a16="http://schemas.microsoft.com/office/drawing/2014/main" id="{69888E5A-A4ED-45FF-84E3-37731EB8DA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888E5A-A4ED-45FF-84E3-37731EB8DAC3}"/>
                        </a:ext>
                      </a:extLst>
                    </pic:cNvPr>
                    <pic:cNvPicPr>
                      <a:picLocks noGrp="1" noChangeAspect="1"/>
                    </pic:cNvPicPr>
                  </pic:nvPicPr>
                  <pic:blipFill rotWithShape="1">
                    <a:blip r:embed="rId24"/>
                    <a:srcRect l="6708" t="7956" r="34069" b="1121"/>
                    <a:stretch/>
                  </pic:blipFill>
                  <pic:spPr>
                    <a:xfrm>
                      <a:off x="0" y="0"/>
                      <a:ext cx="2403235" cy="2672321"/>
                    </a:xfrm>
                    <a:prstGeom prst="rect">
                      <a:avLst/>
                    </a:prstGeom>
                  </pic:spPr>
                </pic:pic>
              </a:graphicData>
            </a:graphic>
          </wp:inline>
        </w:drawing>
      </w:r>
    </w:p>
    <w:p w14:paraId="7A45400F" w14:textId="65A7707B" w:rsidR="002F1D12" w:rsidRDefault="002F1D12"/>
    <w:p w14:paraId="4DB783B2" w14:textId="0C5D4361" w:rsidR="002F1D12" w:rsidRDefault="00F41CDA">
      <w:pPr>
        <w:pStyle w:val="Heading2"/>
      </w:pPr>
      <w:r>
        <w:t>Next Steps</w:t>
      </w:r>
    </w:p>
    <w:p w14:paraId="1FE029F0" w14:textId="15A67F52" w:rsidR="00F41CDA" w:rsidRDefault="008107E8">
      <w:r>
        <w:t xml:space="preserve">Data was obtained from the Department of Elementary and Secondary Education (DESE) </w:t>
      </w:r>
      <w:hyperlink r:id="rId25" w:history="1">
        <w:r w:rsidRPr="007E45B6">
          <w:rPr>
            <w:rStyle w:val="Hyperlink"/>
          </w:rPr>
          <w:t>website</w:t>
        </w:r>
      </w:hyperlink>
      <w:r>
        <w:t xml:space="preserve">. Preliminary work was completed in </w:t>
      </w:r>
      <w:hyperlink r:id="rId26" w:history="1">
        <w:proofErr w:type="spellStart"/>
        <w:r w:rsidRPr="007E45B6">
          <w:rPr>
            <w:rStyle w:val="Hyperlink"/>
          </w:rPr>
          <w:t>Jupyter</w:t>
        </w:r>
        <w:proofErr w:type="spellEnd"/>
        <w:r w:rsidRPr="007E45B6">
          <w:rPr>
            <w:rStyle w:val="Hyperlink"/>
          </w:rPr>
          <w:t xml:space="preserve"> Notebook</w:t>
        </w:r>
      </w:hyperlink>
      <w:r>
        <w:t xml:space="preserve"> using Pandas to create a Saint Louis Public School (SLPS) District Scorecard to showcase specific Building, Student, and Teacher statistics. </w:t>
      </w:r>
    </w:p>
    <w:p w14:paraId="15E05C2C" w14:textId="6869C101" w:rsidR="00F41CDA" w:rsidRDefault="00F41CDA" w:rsidP="00F41CDA">
      <w:pPr>
        <w:pStyle w:val="Heading2"/>
      </w:pPr>
      <w:bookmarkStart w:id="0" w:name="_Appendix"/>
      <w:bookmarkEnd w:id="0"/>
      <w:r>
        <w:t xml:space="preserve"> Appendix</w:t>
      </w:r>
    </w:p>
    <w:p w14:paraId="3C1E25D2" w14:textId="72CA2BFE" w:rsidR="006056E4" w:rsidRDefault="00D93AE2" w:rsidP="006056E4">
      <w:hyperlink r:id="rId27" w:history="1">
        <w:r w:rsidR="006056E4" w:rsidRPr="006056E4">
          <w:rPr>
            <w:rStyle w:val="Hyperlink"/>
          </w:rPr>
          <w:t>ZIP CODE DIRECTORY FOR STREETS PARTIALLY WITHIN THE CITY OF ST.</w:t>
        </w:r>
        <w:r w:rsidR="000C32C2">
          <w:rPr>
            <w:rStyle w:val="Hyperlink"/>
          </w:rPr>
          <w:t xml:space="preserve"> </w:t>
        </w:r>
        <w:r w:rsidR="006056E4" w:rsidRPr="006056E4">
          <w:rPr>
            <w:rStyle w:val="Hyperlink"/>
          </w:rPr>
          <w:t>LOUIS</w:t>
        </w:r>
      </w:hyperlink>
      <w:bookmarkStart w:id="1" w:name="_GoBack"/>
      <w:bookmarkEnd w:id="1"/>
    </w:p>
    <w:p w14:paraId="62BD5559" w14:textId="6CF55725" w:rsidR="006056E4" w:rsidRPr="006056E4" w:rsidRDefault="00D93AE2" w:rsidP="006056E4">
      <w:hyperlink r:id="rId28" w:history="1">
        <w:r w:rsidR="008107E8" w:rsidRPr="007E45B6">
          <w:rPr>
            <w:rStyle w:val="Hyperlink"/>
          </w:rPr>
          <w:t>Rori_Cooper_Project1_Appendix</w:t>
        </w:r>
      </w:hyperlink>
    </w:p>
    <w:sectPr w:rsidR="006056E4" w:rsidRPr="006056E4" w:rsidSect="00562873">
      <w:headerReference w:type="default" r:id="rId29"/>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240C6" w14:textId="77777777" w:rsidR="00D93AE2" w:rsidRDefault="00D93AE2">
      <w:pPr>
        <w:spacing w:after="0" w:line="240" w:lineRule="auto"/>
      </w:pPr>
      <w:r>
        <w:separator/>
      </w:r>
    </w:p>
  </w:endnote>
  <w:endnote w:type="continuationSeparator" w:id="0">
    <w:p w14:paraId="30B95E69" w14:textId="77777777" w:rsidR="00D93AE2" w:rsidRDefault="00D9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8987" w14:textId="77777777" w:rsidR="00D93AE2" w:rsidRDefault="00D93AE2">
      <w:pPr>
        <w:spacing w:after="0" w:line="240" w:lineRule="auto"/>
      </w:pPr>
      <w:r>
        <w:separator/>
      </w:r>
    </w:p>
  </w:footnote>
  <w:footnote w:type="continuationSeparator" w:id="0">
    <w:p w14:paraId="4622B566" w14:textId="77777777" w:rsidR="00D93AE2" w:rsidRDefault="00D9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72B1" w14:textId="77777777" w:rsidR="002F1D12" w:rsidRDefault="00ED5446">
    <w:pPr>
      <w:pStyle w:val="Header"/>
    </w:pPr>
    <w:r>
      <w:rPr>
        <w:noProof/>
      </w:rPr>
      <mc:AlternateContent>
        <mc:Choice Requires="wps">
          <w:drawing>
            <wp:anchor distT="0" distB="0" distL="114300" distR="114300" simplePos="0" relativeHeight="251659264" behindDoc="0" locked="0" layoutInCell="1" allowOverlap="1" wp14:anchorId="79F2A8BD" wp14:editId="6D4054A4">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C0CB1" w14:textId="77777777" w:rsidR="002F1D12" w:rsidRDefault="00ED5446">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F2A8BD"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7FC0CB1" w14:textId="77777777" w:rsidR="002F1D12" w:rsidRDefault="00ED5446">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317F"/>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B3A69"/>
    <w:multiLevelType w:val="hybridMultilevel"/>
    <w:tmpl w:val="27460B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07D26"/>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44630"/>
    <w:multiLevelType w:val="hybridMultilevel"/>
    <w:tmpl w:val="A8D4407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A5205"/>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4440C"/>
    <w:multiLevelType w:val="hybridMultilevel"/>
    <w:tmpl w:val="9ABCA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55AE7"/>
    <w:multiLevelType w:val="hybridMultilevel"/>
    <w:tmpl w:val="386870B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77063"/>
    <w:multiLevelType w:val="hybridMultilevel"/>
    <w:tmpl w:val="A860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092544"/>
    <w:multiLevelType w:val="hybridMultilevel"/>
    <w:tmpl w:val="C4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C7F4F"/>
    <w:multiLevelType w:val="hybridMultilevel"/>
    <w:tmpl w:val="C1D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E53A14"/>
    <w:multiLevelType w:val="hybridMultilevel"/>
    <w:tmpl w:val="A750486A"/>
    <w:lvl w:ilvl="0" w:tplc="81BA34C6">
      <w:start w:val="1"/>
      <w:numFmt w:val="bullet"/>
      <w:lvlText w:val="•"/>
      <w:lvlJc w:val="left"/>
      <w:pPr>
        <w:tabs>
          <w:tab w:val="num" w:pos="720"/>
        </w:tabs>
        <w:ind w:left="720" w:hanging="360"/>
      </w:pPr>
      <w:rPr>
        <w:rFonts w:ascii="Arial" w:hAnsi="Arial" w:hint="default"/>
      </w:rPr>
    </w:lvl>
    <w:lvl w:ilvl="1" w:tplc="05B2DCC0" w:tentative="1">
      <w:start w:val="1"/>
      <w:numFmt w:val="bullet"/>
      <w:lvlText w:val="•"/>
      <w:lvlJc w:val="left"/>
      <w:pPr>
        <w:tabs>
          <w:tab w:val="num" w:pos="1440"/>
        </w:tabs>
        <w:ind w:left="1440" w:hanging="360"/>
      </w:pPr>
      <w:rPr>
        <w:rFonts w:ascii="Arial" w:hAnsi="Arial" w:hint="default"/>
      </w:rPr>
    </w:lvl>
    <w:lvl w:ilvl="2" w:tplc="4260CCE4" w:tentative="1">
      <w:start w:val="1"/>
      <w:numFmt w:val="bullet"/>
      <w:lvlText w:val="•"/>
      <w:lvlJc w:val="left"/>
      <w:pPr>
        <w:tabs>
          <w:tab w:val="num" w:pos="2160"/>
        </w:tabs>
        <w:ind w:left="2160" w:hanging="360"/>
      </w:pPr>
      <w:rPr>
        <w:rFonts w:ascii="Arial" w:hAnsi="Arial" w:hint="default"/>
      </w:rPr>
    </w:lvl>
    <w:lvl w:ilvl="3" w:tplc="FCD66812" w:tentative="1">
      <w:start w:val="1"/>
      <w:numFmt w:val="bullet"/>
      <w:lvlText w:val="•"/>
      <w:lvlJc w:val="left"/>
      <w:pPr>
        <w:tabs>
          <w:tab w:val="num" w:pos="2880"/>
        </w:tabs>
        <w:ind w:left="2880" w:hanging="360"/>
      </w:pPr>
      <w:rPr>
        <w:rFonts w:ascii="Arial" w:hAnsi="Arial" w:hint="default"/>
      </w:rPr>
    </w:lvl>
    <w:lvl w:ilvl="4" w:tplc="F64C69C8" w:tentative="1">
      <w:start w:val="1"/>
      <w:numFmt w:val="bullet"/>
      <w:lvlText w:val="•"/>
      <w:lvlJc w:val="left"/>
      <w:pPr>
        <w:tabs>
          <w:tab w:val="num" w:pos="3600"/>
        </w:tabs>
        <w:ind w:left="3600" w:hanging="360"/>
      </w:pPr>
      <w:rPr>
        <w:rFonts w:ascii="Arial" w:hAnsi="Arial" w:hint="default"/>
      </w:rPr>
    </w:lvl>
    <w:lvl w:ilvl="5" w:tplc="B936CB70" w:tentative="1">
      <w:start w:val="1"/>
      <w:numFmt w:val="bullet"/>
      <w:lvlText w:val="•"/>
      <w:lvlJc w:val="left"/>
      <w:pPr>
        <w:tabs>
          <w:tab w:val="num" w:pos="4320"/>
        </w:tabs>
        <w:ind w:left="4320" w:hanging="360"/>
      </w:pPr>
      <w:rPr>
        <w:rFonts w:ascii="Arial" w:hAnsi="Arial" w:hint="default"/>
      </w:rPr>
    </w:lvl>
    <w:lvl w:ilvl="6" w:tplc="19FC3CA2" w:tentative="1">
      <w:start w:val="1"/>
      <w:numFmt w:val="bullet"/>
      <w:lvlText w:val="•"/>
      <w:lvlJc w:val="left"/>
      <w:pPr>
        <w:tabs>
          <w:tab w:val="num" w:pos="5040"/>
        </w:tabs>
        <w:ind w:left="5040" w:hanging="360"/>
      </w:pPr>
      <w:rPr>
        <w:rFonts w:ascii="Arial" w:hAnsi="Arial" w:hint="default"/>
      </w:rPr>
    </w:lvl>
    <w:lvl w:ilvl="7" w:tplc="8ABE34D0" w:tentative="1">
      <w:start w:val="1"/>
      <w:numFmt w:val="bullet"/>
      <w:lvlText w:val="•"/>
      <w:lvlJc w:val="left"/>
      <w:pPr>
        <w:tabs>
          <w:tab w:val="num" w:pos="5760"/>
        </w:tabs>
        <w:ind w:left="5760" w:hanging="360"/>
      </w:pPr>
      <w:rPr>
        <w:rFonts w:ascii="Arial" w:hAnsi="Arial" w:hint="default"/>
      </w:rPr>
    </w:lvl>
    <w:lvl w:ilvl="8" w:tplc="59E62F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F30595"/>
    <w:multiLevelType w:val="hybridMultilevel"/>
    <w:tmpl w:val="C18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01789"/>
    <w:multiLevelType w:val="hybridMultilevel"/>
    <w:tmpl w:val="0A245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4"/>
    <w:lvlOverride w:ilvl="0">
      <w:startOverride w:val="1"/>
    </w:lvlOverride>
  </w:num>
  <w:num w:numId="4">
    <w:abstractNumId w:val="1"/>
  </w:num>
  <w:num w:numId="5">
    <w:abstractNumId w:val="13"/>
  </w:num>
  <w:num w:numId="6">
    <w:abstractNumId w:val="7"/>
  </w:num>
  <w:num w:numId="7">
    <w:abstractNumId w:val="15"/>
  </w:num>
  <w:num w:numId="8">
    <w:abstractNumId w:val="6"/>
  </w:num>
  <w:num w:numId="9">
    <w:abstractNumId w:val="3"/>
  </w:num>
  <w:num w:numId="10">
    <w:abstractNumId w:val="5"/>
  </w:num>
  <w:num w:numId="11">
    <w:abstractNumId w:val="11"/>
  </w:num>
  <w:num w:numId="12">
    <w:abstractNumId w:val="9"/>
  </w:num>
  <w:num w:numId="13">
    <w:abstractNumId w:val="12"/>
  </w:num>
  <w:num w:numId="14">
    <w:abstractNumId w:val="8"/>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9A"/>
    <w:rsid w:val="0000319A"/>
    <w:rsid w:val="000C32C2"/>
    <w:rsid w:val="000F69E5"/>
    <w:rsid w:val="001B74BF"/>
    <w:rsid w:val="002F1D12"/>
    <w:rsid w:val="0030085C"/>
    <w:rsid w:val="003713A7"/>
    <w:rsid w:val="004341C2"/>
    <w:rsid w:val="00455EE2"/>
    <w:rsid w:val="0046237A"/>
    <w:rsid w:val="00467BD8"/>
    <w:rsid w:val="00544D15"/>
    <w:rsid w:val="00562873"/>
    <w:rsid w:val="006056E4"/>
    <w:rsid w:val="006C1EB4"/>
    <w:rsid w:val="00751ABC"/>
    <w:rsid w:val="007E45B6"/>
    <w:rsid w:val="008107E8"/>
    <w:rsid w:val="00825306"/>
    <w:rsid w:val="00972667"/>
    <w:rsid w:val="00AB6A53"/>
    <w:rsid w:val="00AD2503"/>
    <w:rsid w:val="00BE33E8"/>
    <w:rsid w:val="00D05892"/>
    <w:rsid w:val="00D20B01"/>
    <w:rsid w:val="00D93AE2"/>
    <w:rsid w:val="00DC29D4"/>
    <w:rsid w:val="00E56175"/>
    <w:rsid w:val="00EC317C"/>
    <w:rsid w:val="00ED5446"/>
    <w:rsid w:val="00ED5D0E"/>
    <w:rsid w:val="00F022FB"/>
    <w:rsid w:val="00F4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ABE63"/>
  <w15:chartTrackingRefBased/>
  <w15:docId w15:val="{763DB5ED-4EE3-41ED-ABD8-C845C499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F41CDA"/>
    <w:pPr>
      <w:ind w:left="720"/>
      <w:contextualSpacing/>
    </w:pPr>
  </w:style>
  <w:style w:type="character" w:styleId="Hyperlink">
    <w:name w:val="Hyperlink"/>
    <w:basedOn w:val="DefaultParagraphFont"/>
    <w:uiPriority w:val="99"/>
    <w:unhideWhenUsed/>
    <w:rsid w:val="00F41CDA"/>
    <w:rPr>
      <w:color w:val="40ACD1" w:themeColor="hyperlink"/>
      <w:u w:val="single"/>
    </w:rPr>
  </w:style>
  <w:style w:type="character" w:styleId="UnresolvedMention">
    <w:name w:val="Unresolved Mention"/>
    <w:basedOn w:val="DefaultParagraphFont"/>
    <w:uiPriority w:val="99"/>
    <w:semiHidden/>
    <w:unhideWhenUsed/>
    <w:rsid w:val="00F41CDA"/>
    <w:rPr>
      <w:color w:val="605E5C"/>
      <w:shd w:val="clear" w:color="auto" w:fill="E1DFDD"/>
    </w:rPr>
  </w:style>
  <w:style w:type="paragraph" w:styleId="BalloonText">
    <w:name w:val="Balloon Text"/>
    <w:basedOn w:val="Normal"/>
    <w:link w:val="BalloonTextChar"/>
    <w:uiPriority w:val="99"/>
    <w:semiHidden/>
    <w:unhideWhenUsed/>
    <w:rsid w:val="00EC317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C317C"/>
    <w:rPr>
      <w:rFonts w:ascii="Segoe UI" w:hAnsi="Segoe UI" w:cs="Segoe UI"/>
      <w:szCs w:val="18"/>
    </w:rPr>
  </w:style>
  <w:style w:type="character" w:styleId="FollowedHyperlink">
    <w:name w:val="FollowedHyperlink"/>
    <w:basedOn w:val="DefaultParagraphFont"/>
    <w:uiPriority w:val="99"/>
    <w:semiHidden/>
    <w:unhideWhenUsed/>
    <w:rsid w:val="00D20B01"/>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2336">
      <w:bodyDiv w:val="1"/>
      <w:marLeft w:val="0"/>
      <w:marRight w:val="0"/>
      <w:marTop w:val="0"/>
      <w:marBottom w:val="0"/>
      <w:divBdr>
        <w:top w:val="none" w:sz="0" w:space="0" w:color="auto"/>
        <w:left w:val="none" w:sz="0" w:space="0" w:color="auto"/>
        <w:bottom w:val="none" w:sz="0" w:space="0" w:color="auto"/>
        <w:right w:val="none" w:sz="0" w:space="0" w:color="auto"/>
      </w:divBdr>
    </w:div>
    <w:div w:id="795224987">
      <w:bodyDiv w:val="1"/>
      <w:marLeft w:val="0"/>
      <w:marRight w:val="0"/>
      <w:marTop w:val="0"/>
      <w:marBottom w:val="0"/>
      <w:divBdr>
        <w:top w:val="none" w:sz="0" w:space="0" w:color="auto"/>
        <w:left w:val="none" w:sz="0" w:space="0" w:color="auto"/>
        <w:bottom w:val="none" w:sz="0" w:space="0" w:color="auto"/>
        <w:right w:val="none" w:sz="0" w:space="0" w:color="auto"/>
      </w:divBdr>
      <w:divsChild>
        <w:div w:id="2134862402">
          <w:marLeft w:val="446"/>
          <w:marRight w:val="0"/>
          <w:marTop w:val="0"/>
          <w:marBottom w:val="0"/>
          <w:divBdr>
            <w:top w:val="none" w:sz="0" w:space="0" w:color="auto"/>
            <w:left w:val="none" w:sz="0" w:space="0" w:color="auto"/>
            <w:bottom w:val="none" w:sz="0" w:space="0" w:color="auto"/>
            <w:right w:val="none" w:sz="0" w:space="0" w:color="auto"/>
          </w:divBdr>
        </w:div>
        <w:div w:id="2026783673">
          <w:marLeft w:val="446"/>
          <w:marRight w:val="0"/>
          <w:marTop w:val="0"/>
          <w:marBottom w:val="0"/>
          <w:divBdr>
            <w:top w:val="none" w:sz="0" w:space="0" w:color="auto"/>
            <w:left w:val="none" w:sz="0" w:space="0" w:color="auto"/>
            <w:bottom w:val="none" w:sz="0" w:space="0" w:color="auto"/>
            <w:right w:val="none" w:sz="0" w:space="0" w:color="auto"/>
          </w:divBdr>
        </w:div>
        <w:div w:id="214201246">
          <w:marLeft w:val="446"/>
          <w:marRight w:val="0"/>
          <w:marTop w:val="0"/>
          <w:marBottom w:val="0"/>
          <w:divBdr>
            <w:top w:val="none" w:sz="0" w:space="0" w:color="auto"/>
            <w:left w:val="none" w:sz="0" w:space="0" w:color="auto"/>
            <w:bottom w:val="none" w:sz="0" w:space="0" w:color="auto"/>
            <w:right w:val="none" w:sz="0" w:space="0" w:color="auto"/>
          </w:divBdr>
        </w:div>
      </w:divsChild>
    </w:div>
    <w:div w:id="988092913">
      <w:bodyDiv w:val="1"/>
      <w:marLeft w:val="0"/>
      <w:marRight w:val="0"/>
      <w:marTop w:val="0"/>
      <w:marBottom w:val="0"/>
      <w:divBdr>
        <w:top w:val="none" w:sz="0" w:space="0" w:color="auto"/>
        <w:left w:val="none" w:sz="0" w:space="0" w:color="auto"/>
        <w:bottom w:val="none" w:sz="0" w:space="0" w:color="auto"/>
        <w:right w:val="none" w:sz="0" w:space="0" w:color="auto"/>
      </w:divBdr>
    </w:div>
    <w:div w:id="1557399288">
      <w:bodyDiv w:val="1"/>
      <w:marLeft w:val="0"/>
      <w:marRight w:val="0"/>
      <w:marTop w:val="0"/>
      <w:marBottom w:val="0"/>
      <w:divBdr>
        <w:top w:val="none" w:sz="0" w:space="0" w:color="auto"/>
        <w:left w:val="none" w:sz="0" w:space="0" w:color="auto"/>
        <w:bottom w:val="none" w:sz="0" w:space="0" w:color="auto"/>
        <w:right w:val="none" w:sz="0" w:space="0" w:color="auto"/>
      </w:divBdr>
      <w:divsChild>
        <w:div w:id="80178915">
          <w:marLeft w:val="144"/>
          <w:marRight w:val="0"/>
          <w:marTop w:val="240"/>
          <w:marBottom w:val="40"/>
          <w:divBdr>
            <w:top w:val="none" w:sz="0" w:space="0" w:color="auto"/>
            <w:left w:val="none" w:sz="0" w:space="0" w:color="auto"/>
            <w:bottom w:val="none" w:sz="0" w:space="0" w:color="auto"/>
            <w:right w:val="none" w:sz="0" w:space="0" w:color="auto"/>
          </w:divBdr>
        </w:div>
        <w:div w:id="1668290892">
          <w:marLeft w:val="144"/>
          <w:marRight w:val="0"/>
          <w:marTop w:val="240"/>
          <w:marBottom w:val="40"/>
          <w:divBdr>
            <w:top w:val="none" w:sz="0" w:space="0" w:color="auto"/>
            <w:left w:val="none" w:sz="0" w:space="0" w:color="auto"/>
            <w:bottom w:val="none" w:sz="0" w:space="0" w:color="auto"/>
            <w:right w:val="none" w:sz="0" w:space="0" w:color="auto"/>
          </w:divBdr>
        </w:div>
        <w:div w:id="53126431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oricooper/Project-1-Personal-Repo-/blob/master/RC_Project%201%20Work/Jupyter_Notebook_Project1_Main/Public%20School%20List%20STL%20City.csv" TargetMode="External"/><Relationship Id="rId18" Type="http://schemas.openxmlformats.org/officeDocument/2006/relationships/image" Target="media/image3.png"/><Relationship Id="rId26" Type="http://schemas.openxmlformats.org/officeDocument/2006/relationships/hyperlink" Target="https://github.com/roricooper/Project-1-Personal-Repo-/blob/master/RC_Project%201%20Work/Jupyter_Notebook_Project1_Appendix/Rori_Cooper_Project1_Appendix.ipynb"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nces.ed.gov/surveys/pss/privateschoolsearch/" TargetMode="External"/><Relationship Id="rId17" Type="http://schemas.openxmlformats.org/officeDocument/2006/relationships/hyperlink" Target="https://github.com/roricooper/Project-1-Personal-Repo-/tree/master/RC_Project%201%20Work" TargetMode="External"/><Relationship Id="rId25" Type="http://schemas.openxmlformats.org/officeDocument/2006/relationships/hyperlink" Target="http://mcds.dese.mo.gov/guidedinquiry/Pages/District-and-School-Information.aspx" TargetMode="External"/><Relationship Id="rId2" Type="http://schemas.openxmlformats.org/officeDocument/2006/relationships/customXml" Target="../customXml/item2.xml"/><Relationship Id="rId16" Type="http://schemas.openxmlformats.org/officeDocument/2006/relationships/hyperlink" Target="https://github.com/roricooper/Project-1-Personal-Repo-/tree/master/RC_Project%201%20Work/Visualizations"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ces.ed.gov/ccd/schoolsearch/"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roricooper/Project-1-Personal-Repo-/blob/master/RC_Project%201%20Work/Jupyter_Notebook_Project1_Main/Rori_Cooper_Project1_DiscoverSTL.ipynb" TargetMode="External"/><Relationship Id="rId23" Type="http://schemas.openxmlformats.org/officeDocument/2006/relationships/image" Target="media/image8.png"/><Relationship Id="rId28" Type="http://schemas.openxmlformats.org/officeDocument/2006/relationships/hyperlink" Target="https://github.com/roricooper/Project-1-Personal-Repo-/tree/master/RC_Project%201%20Work/Jupyter_Notebook_Project1_Appendix"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oricooper/Project-1-Personal-Repo-/blob/master/RC_Project%201%20Work/Jupyter_Notebook_Project1_Main/Private%20School%20List%20STL%20City.csv" TargetMode="External"/><Relationship Id="rId22" Type="http://schemas.openxmlformats.org/officeDocument/2006/relationships/image" Target="media/image7.png"/><Relationship Id="rId27" Type="http://schemas.openxmlformats.org/officeDocument/2006/relationships/hyperlink" Target="https://www.stlouis-mo.gov/government/departments/collector/documents/upload/33847-Zip-Code-Booklet-April-2018.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ri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4E286E50D4AEFB1236C07597AB462"/>
        <w:category>
          <w:name w:val="General"/>
          <w:gallery w:val="placeholder"/>
        </w:category>
        <w:types>
          <w:type w:val="bbPlcHdr"/>
        </w:types>
        <w:behaviors>
          <w:behavior w:val="content"/>
        </w:behaviors>
        <w:guid w:val="{66870C72-EA07-441D-BBC0-4C654A7CB251}"/>
      </w:docPartPr>
      <w:docPartBody>
        <w:p w:rsidR="005F5D05" w:rsidRDefault="004D6637">
          <w:pPr>
            <w:pStyle w:val="7044E286E50D4AEFB1236C07597AB462"/>
          </w:pPr>
          <w:r>
            <w:t>[Select Date]</w:t>
          </w:r>
        </w:p>
      </w:docPartBody>
    </w:docPart>
    <w:docPart>
      <w:docPartPr>
        <w:name w:val="C62BD470B2324F3197BB3A90D1046008"/>
        <w:category>
          <w:name w:val="General"/>
          <w:gallery w:val="placeholder"/>
        </w:category>
        <w:types>
          <w:type w:val="bbPlcHdr"/>
        </w:types>
        <w:behaviors>
          <w:behavior w:val="content"/>
        </w:behaviors>
        <w:guid w:val="{B45763E6-4952-402A-B40E-9D027CD89BA5}"/>
      </w:docPartPr>
      <w:docPartBody>
        <w:p w:rsidR="005F5D05" w:rsidRDefault="004D6637">
          <w:pPr>
            <w:pStyle w:val="C62BD470B2324F3197BB3A90D104600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B6"/>
    <w:rsid w:val="00394FB6"/>
    <w:rsid w:val="004A0598"/>
    <w:rsid w:val="004D6637"/>
    <w:rsid w:val="005F5D05"/>
    <w:rsid w:val="00962833"/>
    <w:rsid w:val="009F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2DDEA99974C538AB84470A2034ADD">
    <w:name w:val="32B2DDEA99974C538AB84470A2034ADD"/>
  </w:style>
  <w:style w:type="paragraph" w:customStyle="1" w:styleId="7044E286E50D4AEFB1236C07597AB462">
    <w:name w:val="7044E286E50D4AEFB1236C07597AB462"/>
  </w:style>
  <w:style w:type="character" w:styleId="PlaceholderText">
    <w:name w:val="Placeholder Text"/>
    <w:basedOn w:val="DefaultParagraphFont"/>
    <w:uiPriority w:val="99"/>
    <w:semiHidden/>
    <w:rsid w:val="00394FB6"/>
    <w:rPr>
      <w:color w:val="808080"/>
    </w:rPr>
  </w:style>
  <w:style w:type="paragraph" w:customStyle="1" w:styleId="C62BD470B2324F3197BB3A90D1046008">
    <w:name w:val="C62BD470B2324F3197BB3A90D1046008"/>
  </w:style>
  <w:style w:type="paragraph" w:customStyle="1" w:styleId="74B3FAD6835D4F09B2C2C431954CA3B6">
    <w:name w:val="74B3FAD6835D4F09B2C2C431954CA3B6"/>
    <w:rsid w:val="00394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08F514E1-EFD1-4768-A1F6-45CC3A5F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195</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rorim</dc:creator>
  <cp:keywords/>
  <cp:lastModifiedBy>Rori Cooper</cp:lastModifiedBy>
  <cp:revision>17</cp:revision>
  <cp:lastPrinted>2018-08-20T20:15:00Z</cp:lastPrinted>
  <dcterms:created xsi:type="dcterms:W3CDTF">2018-08-20T17:33:00Z</dcterms:created>
  <dcterms:modified xsi:type="dcterms:W3CDTF">2018-08-21T20:41:00Z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